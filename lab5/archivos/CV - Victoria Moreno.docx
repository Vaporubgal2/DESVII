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410"/>
        <w:gridCol w:w="270"/>
        <w:gridCol w:w="4616"/>
      </w:tblGrid>
      <w:tr w:rsidR="008D4C89" w14:paraId="438A2CFA" w14:textId="77777777" w:rsidTr="002402E6">
        <w:trPr>
          <w:trHeight w:val="4977"/>
        </w:trPr>
        <w:tc>
          <w:tcPr>
            <w:tcW w:w="5040" w:type="dxa"/>
            <w:gridSpan w:val="2"/>
            <w:tcMar>
              <w:left w:w="288" w:type="dxa"/>
            </w:tcMar>
          </w:tcPr>
          <w:p w14:paraId="0540C176" w14:textId="4777CA7F" w:rsidR="008D4C89" w:rsidRDefault="00842284" w:rsidP="00BD7651">
            <w:r>
              <w:rPr>
                <w:noProof/>
              </w:rPr>
              <w:drawing>
                <wp:inline distT="0" distB="0" distL="0" distR="0" wp14:anchorId="59A04F5D" wp14:editId="41C17F6F">
                  <wp:extent cx="2997403" cy="283845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3"/>
                          <a:stretch/>
                        </pic:blipFill>
                        <pic:spPr bwMode="auto">
                          <a:xfrm>
                            <a:off x="0" y="0"/>
                            <a:ext cx="3002231" cy="2843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 w:val="restart"/>
          </w:tcPr>
          <w:p w14:paraId="204A881D" w14:textId="77777777" w:rsidR="008D4C89" w:rsidRDefault="008D4C89" w:rsidP="008064DE"/>
        </w:tc>
        <w:tc>
          <w:tcPr>
            <w:tcW w:w="4616" w:type="dxa"/>
            <w:vMerge w:val="restart"/>
          </w:tcPr>
          <w:p w14:paraId="512CE62D" w14:textId="5060CBE1" w:rsidR="003C3388" w:rsidRPr="007710F9" w:rsidRDefault="006F1307" w:rsidP="007710F9">
            <w:pPr>
              <w:jc w:val="both"/>
            </w:pP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>Apasionad</w:t>
            </w: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>a</w:t>
            </w: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 xml:space="preserve"> diseñador</w:t>
            </w: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>a</w:t>
            </w: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 xml:space="preserve"> gráfic</w:t>
            </w:r>
            <w:r w:rsidRPr="007710F9">
              <w:rPr>
                <w:rFonts w:ascii="Open Sans" w:hAnsi="Open Sans" w:cs="Open Sans"/>
                <w:sz w:val="21"/>
                <w:szCs w:val="21"/>
                <w:shd w:val="clear" w:color="auto" w:fill="FAFAFA"/>
              </w:rPr>
              <w:t>a, que busca aportar sus conocimientos y habilidades en diseño gráfico, y en busca de un aprendizaje constante que pueda ser de beneficio para la empresa.</w:t>
            </w:r>
          </w:p>
          <w:sdt>
            <w:sdtPr>
              <w:rPr>
                <w:b w:val="0"/>
              </w:rPr>
              <w:id w:val="-1359042588"/>
              <w:placeholder>
                <w:docPart w:val="25F01400C08D446C9D2459A09582A04F"/>
              </w:placeholder>
              <w:temporary/>
              <w:showingPlcHdr/>
              <w15:appearance w15:val="hidden"/>
            </w:sdtPr>
            <w:sdtEndPr/>
            <w:sdtContent>
              <w:p w14:paraId="4287200B" w14:textId="0DE1376A" w:rsidR="008D4C89" w:rsidRPr="00B72D6F" w:rsidRDefault="008D4C89" w:rsidP="00B72D6F">
                <w:pPr>
                  <w:pStyle w:val="Ttulo1"/>
                  <w:rPr>
                    <w:b w:val="0"/>
                  </w:rPr>
                </w:pPr>
                <w:r w:rsidRPr="00B72D6F">
                  <w:rPr>
                    <w:rStyle w:val="Ttulo1Car"/>
                    <w:b/>
                    <w:lang w:bidi="es-ES"/>
                  </w:rPr>
                  <w:t>Experiencia</w:t>
                </w:r>
              </w:p>
            </w:sdtContent>
          </w:sdt>
          <w:p w14:paraId="74650D86" w14:textId="24AC8FD1" w:rsidR="008D4C89" w:rsidRDefault="006F1307" w:rsidP="008064DE">
            <w:pPr>
              <w:pStyle w:val="Puesto"/>
              <w:rPr>
                <w:bCs/>
              </w:rPr>
            </w:pPr>
            <w:r>
              <w:rPr>
                <w:bCs/>
              </w:rPr>
              <w:t xml:space="preserve">Diseñadora freelance en la creación de </w:t>
            </w:r>
          </w:p>
          <w:p w14:paraId="56C735BD" w14:textId="4CA1C289" w:rsidR="006F1307" w:rsidRDefault="006F1307" w:rsidP="006F1307">
            <w:pPr>
              <w:pStyle w:val="Puesto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Logos</w:t>
            </w:r>
          </w:p>
          <w:p w14:paraId="2422036C" w14:textId="07230BD7" w:rsidR="006F1307" w:rsidRDefault="006F1307" w:rsidP="006F1307">
            <w:pPr>
              <w:pStyle w:val="Puesto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Catálogos</w:t>
            </w:r>
          </w:p>
          <w:p w14:paraId="6689EDE0" w14:textId="11D99FA2" w:rsidR="006F1307" w:rsidRDefault="006F1307" w:rsidP="006F1307">
            <w:pPr>
              <w:pStyle w:val="Puesto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Banners</w:t>
            </w:r>
          </w:p>
          <w:p w14:paraId="64CDC305" w14:textId="0F981304" w:rsidR="006F1307" w:rsidRDefault="006F1307" w:rsidP="006F1307">
            <w:pPr>
              <w:pStyle w:val="Puesto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Folletos</w:t>
            </w:r>
          </w:p>
          <w:p w14:paraId="1CACD312" w14:textId="703DE726" w:rsidR="006F1307" w:rsidRPr="008064DE" w:rsidRDefault="006F1307" w:rsidP="006F1307">
            <w:pPr>
              <w:pStyle w:val="Puesto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Diseños para redes sociales</w:t>
            </w:r>
          </w:p>
          <w:sdt>
            <w:sdtPr>
              <w:id w:val="1049110328"/>
              <w:placeholder>
                <w:docPart w:val="E519D69BB056459D9165A1081CF51118"/>
              </w:placeholder>
              <w:temporary/>
              <w:showingPlcHdr/>
              <w15:appearance w15:val="hidden"/>
            </w:sdtPr>
            <w:sdtEndPr/>
            <w:sdtContent>
              <w:p w14:paraId="60BCF965" w14:textId="0A86E948" w:rsidR="008D4C89" w:rsidRDefault="008D4C89" w:rsidP="008064DE">
                <w:pPr>
                  <w:pStyle w:val="Ttulo1"/>
                </w:pPr>
                <w:r w:rsidRPr="008064DE">
                  <w:rPr>
                    <w:lang w:bidi="es-ES"/>
                  </w:rPr>
                  <w:t>Formación</w:t>
                </w:r>
              </w:p>
            </w:sdtContent>
          </w:sdt>
          <w:p w14:paraId="5B529B4B" w14:textId="162FCE46" w:rsidR="008D4C89" w:rsidRDefault="007710F9" w:rsidP="007710F9">
            <w:pPr>
              <w:pStyle w:val="Fechasdetrabajo"/>
            </w:pPr>
            <w:r>
              <w:t>2017 - 2019</w:t>
            </w:r>
            <w:r w:rsidR="008D4C89">
              <w:rPr>
                <w:lang w:bidi="es-ES"/>
              </w:rPr>
              <w:t xml:space="preserve"> </w:t>
            </w:r>
          </w:p>
          <w:p w14:paraId="0B1C669D" w14:textId="3C7EDDAD" w:rsidR="008D4C89" w:rsidRPr="007710F9" w:rsidRDefault="007710F9" w:rsidP="007710F9">
            <w:pPr>
              <w:pStyle w:val="Nombredelacompaa"/>
              <w:spacing w:before="40" w:after="0"/>
              <w:rPr>
                <w:b/>
                <w:bCs/>
              </w:rPr>
            </w:pPr>
            <w:r w:rsidRPr="007710F9">
              <w:rPr>
                <w:b/>
                <w:bCs/>
              </w:rPr>
              <w:t>Colegio Nuestra Señora de Lourdes</w:t>
            </w:r>
          </w:p>
          <w:p w14:paraId="6A0B0E09" w14:textId="194E93F0" w:rsidR="007710F9" w:rsidRPr="008064DE" w:rsidRDefault="007710F9" w:rsidP="007710F9">
            <w:pPr>
              <w:pStyle w:val="Nombredelacompaa"/>
              <w:spacing w:before="40" w:after="0"/>
            </w:pPr>
            <w:r>
              <w:t>Bachiller de ciencias con énfasis en informática</w:t>
            </w:r>
            <w:r w:rsidR="00A8646D">
              <w:t>.</w:t>
            </w:r>
          </w:p>
          <w:p w14:paraId="5B994AC2" w14:textId="169B5D98" w:rsidR="008D4C89" w:rsidRPr="00036450" w:rsidRDefault="007710F9" w:rsidP="00BD7651">
            <w:pPr>
              <w:pStyle w:val="Fechasdetrabajo"/>
            </w:pPr>
            <w:r>
              <w:t>2020 - Actual</w:t>
            </w:r>
          </w:p>
          <w:p w14:paraId="00B49B74" w14:textId="1C95A881" w:rsidR="008D4C89" w:rsidRDefault="007710F9" w:rsidP="007710F9">
            <w:pPr>
              <w:pStyle w:val="Puesto"/>
              <w:rPr>
                <w:b/>
                <w:bCs/>
              </w:rPr>
            </w:pPr>
            <w:r w:rsidRPr="007710F9">
              <w:rPr>
                <w:b/>
                <w:bCs/>
              </w:rPr>
              <w:t>Universidad Tecnológica de Panamá</w:t>
            </w:r>
          </w:p>
          <w:p w14:paraId="346E1536" w14:textId="014E4220" w:rsidR="007710F9" w:rsidRPr="00A8646D" w:rsidRDefault="00A8646D" w:rsidP="007710F9">
            <w:pPr>
              <w:pStyle w:val="Puesto"/>
            </w:pPr>
            <w:r w:rsidRPr="00A8646D">
              <w:t>Cursando tercer año</w:t>
            </w:r>
            <w:r w:rsidR="007710F9" w:rsidRPr="00A8646D">
              <w:t xml:space="preserve"> </w:t>
            </w:r>
            <w:r w:rsidRPr="00A8646D">
              <w:t xml:space="preserve">en la carrera de Licenciatura en </w:t>
            </w:r>
            <w:r w:rsidR="00860118">
              <w:t>D</w:t>
            </w:r>
            <w:r w:rsidRPr="00A8646D">
              <w:t xml:space="preserve">esarrollo de </w:t>
            </w:r>
            <w:r w:rsidR="00860118">
              <w:t>S</w:t>
            </w:r>
            <w:r w:rsidRPr="00A8646D">
              <w:t>oftware</w:t>
            </w:r>
            <w:r>
              <w:t>.</w:t>
            </w:r>
          </w:p>
          <w:sdt>
            <w:sdtPr>
              <w:id w:val="-1042748147"/>
              <w:placeholder>
                <w:docPart w:val="95B15691470D49C3B9DF449874E3D5DD"/>
              </w:placeholder>
              <w:temporary/>
              <w:showingPlcHdr/>
              <w15:appearance w15:val="hidden"/>
            </w:sdtPr>
            <w:sdtEndPr/>
            <w:sdtContent>
              <w:p w14:paraId="2BBC643E" w14:textId="0EEE7B7F" w:rsidR="008D4C89" w:rsidRDefault="008D4C89" w:rsidP="00BD7651">
                <w:pPr>
                  <w:pStyle w:val="Ttulo1"/>
                </w:pPr>
                <w:r w:rsidRPr="00BD7651">
                  <w:rPr>
                    <w:lang w:bidi="es-ES"/>
                  </w:rPr>
                  <w:t>Actividades</w:t>
                </w:r>
              </w:p>
            </w:sdtContent>
          </w:sdt>
          <w:p w14:paraId="169F1C69" w14:textId="6228D0D7" w:rsidR="008D4C89" w:rsidRDefault="00A8646D" w:rsidP="00A8646D">
            <w:r>
              <w:t>Manejo de softwares</w:t>
            </w:r>
          </w:p>
          <w:p w14:paraId="52E0B919" w14:textId="0FD36057" w:rsidR="00A8646D" w:rsidRDefault="00A8646D" w:rsidP="00860118">
            <w:pPr>
              <w:pStyle w:val="Prrafodelista"/>
              <w:numPr>
                <w:ilvl w:val="0"/>
                <w:numId w:val="6"/>
              </w:numPr>
            </w:pPr>
            <w:r>
              <w:t xml:space="preserve">Adobe </w:t>
            </w:r>
            <w:proofErr w:type="spellStart"/>
            <w:r>
              <w:t>Ilustrator</w:t>
            </w:r>
            <w:proofErr w:type="spellEnd"/>
          </w:p>
          <w:p w14:paraId="3B23AC38" w14:textId="4AEB05E9" w:rsidR="00A8646D" w:rsidRDefault="00A8646D" w:rsidP="00860118">
            <w:pPr>
              <w:pStyle w:val="Prrafodelista"/>
              <w:numPr>
                <w:ilvl w:val="0"/>
                <w:numId w:val="6"/>
              </w:numPr>
            </w:pPr>
            <w:r>
              <w:t>Adobe Photoshop</w:t>
            </w:r>
          </w:p>
          <w:p w14:paraId="354E920A" w14:textId="00CB631C" w:rsidR="00A8646D" w:rsidRDefault="00A8646D" w:rsidP="00860118">
            <w:pPr>
              <w:pStyle w:val="Prrafodelista"/>
              <w:numPr>
                <w:ilvl w:val="0"/>
                <w:numId w:val="6"/>
              </w:numPr>
            </w:pPr>
            <w:r>
              <w:t>Java</w:t>
            </w:r>
          </w:p>
          <w:p w14:paraId="0CCFF666" w14:textId="02AAD26F" w:rsidR="00A8646D" w:rsidRDefault="00A8646D" w:rsidP="00BD7651">
            <w:pPr>
              <w:pStyle w:val="Prrafodelista"/>
              <w:numPr>
                <w:ilvl w:val="0"/>
                <w:numId w:val="6"/>
              </w:numPr>
            </w:pPr>
            <w:r>
              <w:t>HTML y CSS básico</w:t>
            </w:r>
          </w:p>
          <w:p w14:paraId="05D54A6D" w14:textId="3ABF1912" w:rsidR="00860118" w:rsidRDefault="00860118" w:rsidP="00860118">
            <w:pPr>
              <w:pStyle w:val="Ttulo1"/>
            </w:pPr>
            <w:r>
              <w:t>Idiomas</w:t>
            </w:r>
          </w:p>
          <w:p w14:paraId="2B9FEFF2" w14:textId="3D189D42" w:rsidR="00DD374E" w:rsidRPr="00860118" w:rsidRDefault="00860118" w:rsidP="00860118">
            <w:pPr>
              <w:pStyle w:val="Prrafodelista"/>
              <w:numPr>
                <w:ilvl w:val="0"/>
                <w:numId w:val="7"/>
              </w:numPr>
              <w:rPr>
                <w:color w:val="000000" w:themeColor="text1"/>
                <w:kern w:val="24"/>
              </w:rPr>
            </w:pPr>
            <w:r w:rsidRPr="00860118">
              <w:rPr>
                <w:color w:val="000000" w:themeColor="text1"/>
                <w:kern w:val="24"/>
              </w:rPr>
              <w:t>Inglés fluido</w:t>
            </w:r>
          </w:p>
          <w:p w14:paraId="694125B5" w14:textId="77777777" w:rsidR="00DD374E" w:rsidRDefault="00DD374E" w:rsidP="00DD374E"/>
          <w:p w14:paraId="755E73B7" w14:textId="31C4E2E4" w:rsidR="00DD374E" w:rsidRPr="00DD374E" w:rsidRDefault="00DD374E" w:rsidP="00DD374E">
            <w:pPr>
              <w:jc w:val="center"/>
            </w:pPr>
          </w:p>
        </w:tc>
      </w:tr>
      <w:tr w:rsidR="008D4C89" w14:paraId="25C45994" w14:textId="77777777" w:rsidTr="002402E6">
        <w:trPr>
          <w:trHeight w:val="1863"/>
        </w:trPr>
        <w:tc>
          <w:tcPr>
            <w:tcW w:w="5040" w:type="dxa"/>
            <w:gridSpan w:val="2"/>
            <w:tcMar>
              <w:left w:w="288" w:type="dxa"/>
            </w:tcMar>
          </w:tcPr>
          <w:p w14:paraId="26EC4DDC" w14:textId="105D88CD" w:rsidR="008D4C89" w:rsidRDefault="0045350B" w:rsidP="00BD7651">
            <w:pPr>
              <w:pStyle w:val="Ttulo"/>
            </w:pPr>
            <w:r>
              <w:t>Victoria</w:t>
            </w:r>
          </w:p>
          <w:p w14:paraId="5273BEFF" w14:textId="31E12DF5" w:rsidR="008D4C89" w:rsidRDefault="0045350B" w:rsidP="00BD7651">
            <w:pPr>
              <w:pStyle w:val="Ttulo"/>
              <w:rPr>
                <w:noProof/>
              </w:rPr>
            </w:pPr>
            <w:r>
              <w:t>Moreno</w:t>
            </w:r>
          </w:p>
        </w:tc>
        <w:tc>
          <w:tcPr>
            <w:tcW w:w="270" w:type="dxa"/>
            <w:vMerge/>
          </w:tcPr>
          <w:p w14:paraId="3D7320D1" w14:textId="77777777" w:rsidR="008D4C89" w:rsidRDefault="008D4C89" w:rsidP="008064DE"/>
        </w:tc>
        <w:tc>
          <w:tcPr>
            <w:tcW w:w="4616" w:type="dxa"/>
            <w:vMerge/>
          </w:tcPr>
          <w:p w14:paraId="04BEC626" w14:textId="77777777" w:rsidR="008D4C89" w:rsidRDefault="008D4C89" w:rsidP="008064DE"/>
        </w:tc>
      </w:tr>
      <w:tr w:rsidR="008D4C89" w14:paraId="6CE7CF58" w14:textId="77777777" w:rsidTr="002402E6">
        <w:trPr>
          <w:trHeight w:val="792"/>
        </w:trPr>
        <w:tc>
          <w:tcPr>
            <w:tcW w:w="5040" w:type="dxa"/>
            <w:gridSpan w:val="2"/>
            <w:tcMar>
              <w:left w:w="288" w:type="dxa"/>
            </w:tcMar>
          </w:tcPr>
          <w:p w14:paraId="78AD37F6" w14:textId="4127B038" w:rsidR="008D4C89" w:rsidRPr="00BD7651" w:rsidRDefault="0045350B" w:rsidP="00BD7651">
            <w:pPr>
              <w:pStyle w:val="Ttulo"/>
              <w:rPr>
                <w:lang w:val="en-US"/>
              </w:rPr>
            </w:pPr>
            <w:proofErr w:type="spellStart"/>
            <w:r w:rsidRPr="0045350B">
              <w:rPr>
                <w:sz w:val="48"/>
                <w:szCs w:val="48"/>
              </w:rPr>
              <w:t>Diseño</w:t>
            </w:r>
            <w:proofErr w:type="spellEnd"/>
            <w:r w:rsidRPr="0045350B">
              <w:rPr>
                <w:sz w:val="48"/>
                <w:szCs w:val="48"/>
              </w:rPr>
              <w:t xml:space="preserve"> </w:t>
            </w:r>
            <w:proofErr w:type="spellStart"/>
            <w:r w:rsidRPr="0045350B">
              <w:rPr>
                <w:sz w:val="48"/>
                <w:szCs w:val="48"/>
              </w:rPr>
              <w:t>gráfico</w:t>
            </w:r>
            <w:proofErr w:type="spellEnd"/>
          </w:p>
        </w:tc>
        <w:tc>
          <w:tcPr>
            <w:tcW w:w="270" w:type="dxa"/>
            <w:vMerge/>
          </w:tcPr>
          <w:p w14:paraId="2848D739" w14:textId="77777777" w:rsidR="008D4C89" w:rsidRDefault="008D4C89" w:rsidP="008064DE"/>
        </w:tc>
        <w:tc>
          <w:tcPr>
            <w:tcW w:w="4616" w:type="dxa"/>
            <w:vMerge/>
          </w:tcPr>
          <w:p w14:paraId="0D756D1E" w14:textId="77777777" w:rsidR="008D4C89" w:rsidRDefault="008D4C89" w:rsidP="008064DE"/>
        </w:tc>
      </w:tr>
      <w:tr w:rsidR="008D4C89" w14:paraId="4E80842D" w14:textId="77777777" w:rsidTr="002402E6">
        <w:trPr>
          <w:trHeight w:val="1152"/>
        </w:trPr>
        <w:tc>
          <w:tcPr>
            <w:tcW w:w="630" w:type="dxa"/>
            <w:vAlign w:val="center"/>
          </w:tcPr>
          <w:p w14:paraId="140A4CB2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es-ES"/>
              </w:rPr>
              <w:drawing>
                <wp:inline distT="0" distB="0" distL="0" distR="0" wp14:anchorId="78DB8A68" wp14:editId="1959A88D">
                  <wp:extent cx="190500" cy="190500"/>
                  <wp:effectExtent l="0" t="0" r="0" b="0"/>
                  <wp:docPr id="29" name="Gráfico 23" descr="Icono de teléfon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id w:val="1111563247"/>
              <w:placeholder>
                <w:docPart w:val="A3A8D6D95383438D8D21330FD33BBC5B"/>
              </w:placeholder>
              <w:temporary/>
              <w:showingPlcHdr/>
              <w15:appearance w15:val="hidden"/>
            </w:sdtPr>
            <w:sdtEndPr/>
            <w:sdtContent>
              <w:p w14:paraId="6A2D0787" w14:textId="77777777" w:rsidR="008D4C89" w:rsidRDefault="008D4C89" w:rsidP="008D4C89">
                <w:pPr>
                  <w:pStyle w:val="Informacindecontacto0"/>
                </w:pPr>
                <w:r w:rsidRPr="008D4C89">
                  <w:rPr>
                    <w:rStyle w:val="Ttulo2Car"/>
                    <w:lang w:bidi="es-ES"/>
                  </w:rPr>
                  <w:t>Teléfono:</w:t>
                </w:r>
              </w:p>
            </w:sdtContent>
          </w:sdt>
          <w:p w14:paraId="5C86AF17" w14:textId="1A139159" w:rsidR="008D4C89" w:rsidRDefault="0045350B" w:rsidP="008D4C89">
            <w:r>
              <w:t>6611-3152</w:t>
            </w:r>
          </w:p>
        </w:tc>
        <w:tc>
          <w:tcPr>
            <w:tcW w:w="270" w:type="dxa"/>
            <w:vMerge/>
          </w:tcPr>
          <w:p w14:paraId="35F7F885" w14:textId="77777777" w:rsidR="008D4C89" w:rsidRDefault="008D4C89" w:rsidP="008064DE"/>
        </w:tc>
        <w:tc>
          <w:tcPr>
            <w:tcW w:w="4616" w:type="dxa"/>
            <w:vMerge/>
          </w:tcPr>
          <w:p w14:paraId="0505E721" w14:textId="77777777" w:rsidR="008D4C89" w:rsidRDefault="008D4C89" w:rsidP="008064DE"/>
        </w:tc>
      </w:tr>
      <w:tr w:rsidR="008D4C89" w14:paraId="5449BA89" w14:textId="77777777" w:rsidTr="002402E6">
        <w:trPr>
          <w:trHeight w:val="1152"/>
        </w:trPr>
        <w:tc>
          <w:tcPr>
            <w:tcW w:w="630" w:type="dxa"/>
            <w:vAlign w:val="center"/>
          </w:tcPr>
          <w:p w14:paraId="335B8C1D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es-ES"/>
              </w:rPr>
              <w:drawing>
                <wp:inline distT="0" distB="0" distL="0" distR="0" wp14:anchorId="1FA3EAF0" wp14:editId="6E78B820">
                  <wp:extent cx="220980" cy="220980"/>
                  <wp:effectExtent l="0" t="0" r="7620" b="7620"/>
                  <wp:docPr id="31" name="Gráfico 27" descr="Icono símbolo arrob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id w:val="-240260293"/>
              <w:placeholder>
                <w:docPart w:val="9FE40E10B30C46B8A4BA8D5F3C425EB4"/>
              </w:placeholder>
              <w:temporary/>
              <w:showingPlcHdr/>
              <w15:appearance w15:val="hidden"/>
            </w:sdtPr>
            <w:sdtEndPr/>
            <w:sdtContent>
              <w:p w14:paraId="5A1AFF3D" w14:textId="77777777" w:rsidR="008D4C89" w:rsidRDefault="008D4C89" w:rsidP="008D4C89">
                <w:pPr>
                  <w:pStyle w:val="Informacindecontacto0"/>
                </w:pPr>
                <w:r w:rsidRPr="008D4C89">
                  <w:rPr>
                    <w:rStyle w:val="Ttulo2Car"/>
                    <w:lang w:bidi="es-ES"/>
                  </w:rPr>
                  <w:t>Correo electrónico:</w:t>
                </w:r>
              </w:p>
            </w:sdtContent>
          </w:sdt>
          <w:p w14:paraId="58BEA4AB" w14:textId="00BB04A4" w:rsidR="008D4C89" w:rsidRPr="00B72D6F" w:rsidRDefault="0045350B" w:rsidP="008D4C89">
            <w:pPr>
              <w:rPr>
                <w:rStyle w:val="Hipervnculo"/>
              </w:rPr>
            </w:pPr>
            <w:r w:rsidRPr="0045350B">
              <w:rPr>
                <w:lang w:bidi="es-ES"/>
              </w:rPr>
              <w:t>Victoria_moreno_h@hotmail.com</w:t>
            </w:r>
          </w:p>
        </w:tc>
        <w:tc>
          <w:tcPr>
            <w:tcW w:w="270" w:type="dxa"/>
            <w:vMerge/>
          </w:tcPr>
          <w:p w14:paraId="24C02856" w14:textId="77777777" w:rsidR="008D4C89" w:rsidRDefault="008D4C89" w:rsidP="008064DE"/>
        </w:tc>
        <w:tc>
          <w:tcPr>
            <w:tcW w:w="4616" w:type="dxa"/>
            <w:vMerge/>
          </w:tcPr>
          <w:p w14:paraId="7AD83A83" w14:textId="77777777" w:rsidR="008D4C89" w:rsidRDefault="008D4C89" w:rsidP="008064DE"/>
        </w:tc>
      </w:tr>
      <w:tr w:rsidR="008D4C89" w14:paraId="034357E2" w14:textId="77777777" w:rsidTr="002402E6">
        <w:trPr>
          <w:trHeight w:val="1350"/>
        </w:trPr>
        <w:tc>
          <w:tcPr>
            <w:tcW w:w="630" w:type="dxa"/>
            <w:vAlign w:val="center"/>
          </w:tcPr>
          <w:p w14:paraId="2B85F8DB" w14:textId="77777777" w:rsidR="008D4C89" w:rsidRDefault="008D4C89" w:rsidP="00BD7651">
            <w:pPr>
              <w:jc w:val="center"/>
            </w:pPr>
            <w:r w:rsidRPr="00F4731D">
              <w:rPr>
                <w:noProof/>
                <w:lang w:bidi="es-ES"/>
              </w:rPr>
              <w:drawing>
                <wp:inline distT="0" distB="0" distL="0" distR="0" wp14:anchorId="283C93A5" wp14:editId="36F8E9B3">
                  <wp:extent cx="220980" cy="220980"/>
                  <wp:effectExtent l="0" t="0" r="7620" b="7620"/>
                  <wp:docPr id="40" name="Gráfico 29" descr="Icono de víncul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id w:val="67859272"/>
              <w:placeholder>
                <w:docPart w:val="49DF2D785AB5486B9BED048C88B77BB1"/>
              </w:placeholder>
              <w:temporary/>
              <w:showingPlcHdr/>
              <w15:appearance w15:val="hidden"/>
            </w:sdtPr>
            <w:sdtEndPr/>
            <w:sdtContent>
              <w:p w14:paraId="4DA8B04A" w14:textId="77777777" w:rsidR="008D4C89" w:rsidRDefault="008D4C89" w:rsidP="008D4C89">
                <w:pPr>
                  <w:pStyle w:val="Informacindecontacto0"/>
                </w:pPr>
                <w:r w:rsidRPr="008D4C89">
                  <w:rPr>
                    <w:rStyle w:val="Ttulo2Car"/>
                    <w:lang w:bidi="es-ES"/>
                  </w:rPr>
                  <w:t>Sitio web:</w:t>
                </w:r>
              </w:p>
            </w:sdtContent>
          </w:sdt>
          <w:p w14:paraId="5B7FF2B4" w14:textId="746959BD" w:rsidR="0045350B" w:rsidRDefault="0045350B" w:rsidP="008D4C89">
            <w:hyperlink r:id="rId17" w:history="1">
              <w:r w:rsidRPr="00B14FAE">
                <w:rPr>
                  <w:rStyle w:val="Hipervnculo"/>
                </w:rPr>
                <w:t>https://victoria-moreno.wixsite.com/my-site</w:t>
              </w:r>
            </w:hyperlink>
          </w:p>
        </w:tc>
        <w:tc>
          <w:tcPr>
            <w:tcW w:w="270" w:type="dxa"/>
            <w:vMerge/>
          </w:tcPr>
          <w:p w14:paraId="568ECBD7" w14:textId="77777777" w:rsidR="008D4C89" w:rsidRDefault="008D4C89" w:rsidP="008064DE"/>
        </w:tc>
        <w:tc>
          <w:tcPr>
            <w:tcW w:w="4616" w:type="dxa"/>
            <w:vMerge/>
          </w:tcPr>
          <w:p w14:paraId="3F2ED8E3" w14:textId="77777777" w:rsidR="008D4C89" w:rsidRDefault="008D4C89" w:rsidP="008064DE"/>
        </w:tc>
      </w:tr>
      <w:tr w:rsidR="008D4C89" w14:paraId="1197D162" w14:textId="77777777" w:rsidTr="002402E6">
        <w:trPr>
          <w:trHeight w:val="1296"/>
        </w:trPr>
        <w:tc>
          <w:tcPr>
            <w:tcW w:w="630" w:type="dxa"/>
            <w:vAlign w:val="center"/>
          </w:tcPr>
          <w:p w14:paraId="498F1D4B" w14:textId="1F2F17B6" w:rsidR="008D4C89" w:rsidRDefault="008D4C89" w:rsidP="00BD7651">
            <w:pPr>
              <w:jc w:val="center"/>
            </w:pPr>
            <w:r w:rsidRPr="00F4731D">
              <w:rPr>
                <w:noProof/>
                <w:lang w:bidi="es-ES"/>
              </w:rPr>
              <w:drawing>
                <wp:inline distT="0" distB="0" distL="0" distR="0" wp14:anchorId="062A39D1" wp14:editId="6069E80A">
                  <wp:extent cx="198120" cy="198120"/>
                  <wp:effectExtent l="0" t="0" r="0" b="0"/>
                  <wp:docPr id="41" name="Gráfico 33" descr="Icono de ub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áfico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vMerge w:val="restart"/>
            <w:tcMar>
              <w:left w:w="216" w:type="dxa"/>
            </w:tcMar>
          </w:tcPr>
          <w:sdt>
            <w:sdtPr>
              <w:id w:val="1078949321"/>
              <w:placeholder>
                <w:docPart w:val="D80B0811D4374E5583DBC1DE1AB799B3"/>
              </w:placeholder>
              <w:temporary/>
              <w:showingPlcHdr/>
              <w15:appearance w15:val="hidden"/>
            </w:sdtPr>
            <w:sdtEndPr/>
            <w:sdtContent>
              <w:p w14:paraId="126395D3" w14:textId="77777777" w:rsidR="008D4C89" w:rsidRDefault="008D4C89" w:rsidP="00B72D6F">
                <w:pPr>
                  <w:pStyle w:val="Informacindecontacto0"/>
                </w:pPr>
                <w:r w:rsidRPr="008D4C89">
                  <w:rPr>
                    <w:rStyle w:val="Ttulo2Car"/>
                    <w:lang w:bidi="es-ES"/>
                  </w:rPr>
                  <w:t>Dirección</w:t>
                </w:r>
              </w:p>
            </w:sdtContent>
          </w:sdt>
          <w:p w14:paraId="7BEC9CAE" w14:textId="7BBBD60D" w:rsidR="008D4C89" w:rsidRDefault="00DD374E" w:rsidP="0045350B">
            <w:pPr>
              <w:pStyle w:val="Informacindecontact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59DFBC31" wp14:editId="4110275F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488950</wp:posOffset>
                      </wp:positionV>
                      <wp:extent cx="2324100" cy="969010"/>
                      <wp:effectExtent l="0" t="0" r="0" b="2540"/>
                      <wp:wrapTight wrapText="bothSides">
                        <wp:wrapPolygon edited="0">
                          <wp:start x="531" y="0"/>
                          <wp:lineTo x="531" y="21232"/>
                          <wp:lineTo x="20892" y="21232"/>
                          <wp:lineTo x="20892" y="0"/>
                          <wp:lineTo x="531" y="0"/>
                        </wp:wrapPolygon>
                      </wp:wrapTight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24100" cy="969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19292863"/>
                                    <w:placeholder>
                                      <w:docPart w:val="F9AB54E3599F4AF79E62EB3D5CFE4EA0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p w14:paraId="55D80F50" w14:textId="77777777" w:rsidR="00DD374E" w:rsidRDefault="00DD374E" w:rsidP="00DD374E">
                                      <w:pPr>
                                        <w:pStyle w:val="Informacindecontacto0"/>
                                      </w:pPr>
                                      <w:r w:rsidRPr="008D4C89">
                                        <w:rPr>
                                          <w:rStyle w:val="Ttulo2Car"/>
                                          <w:lang w:bidi="es-ES"/>
                                        </w:rPr>
                                        <w:t>Aptitudes</w:t>
                                      </w:r>
                                    </w:p>
                                  </w:sdtContent>
                                </w:sdt>
                                <w:p w14:paraId="5CD06087" w14:textId="77777777" w:rsidR="00DD374E" w:rsidRDefault="00DD374E" w:rsidP="00860118">
                                  <w:pPr>
                                    <w:pStyle w:val="Informacindecontacto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lang w:val="es-ES"/>
                                    </w:rPr>
                                  </w:pPr>
                                  <w:r w:rsidRPr="00A8646D">
                                    <w:rPr>
                                      <w:lang w:val="es-ES"/>
                                    </w:rPr>
                                    <w:t>Responsable</w:t>
                                  </w:r>
                                </w:p>
                                <w:p w14:paraId="41140D89" w14:textId="77777777" w:rsidR="00DD374E" w:rsidRDefault="00DD374E" w:rsidP="00860118">
                                  <w:pPr>
                                    <w:pStyle w:val="Informacindecontacto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  <w:r w:rsidRPr="00A8646D">
                                    <w:rPr>
                                      <w:lang w:val="es-ES"/>
                                    </w:rPr>
                                    <w:t>apacidad de adaptac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ión</w:t>
                                  </w:r>
                                </w:p>
                                <w:p w14:paraId="5B11C672" w14:textId="159CCFF1" w:rsidR="00DD374E" w:rsidRDefault="00DD374E" w:rsidP="00860118">
                                  <w:pPr>
                                    <w:pStyle w:val="Prrafodelista"/>
                                    <w:numPr>
                                      <w:ilvl w:val="0"/>
                                      <w:numId w:val="5"/>
                                    </w:numPr>
                                    <w:spacing w:after="0"/>
                                  </w:pPr>
                                  <w:r>
                                    <w:t>Trabajo en equipo</w:t>
                                  </w:r>
                                </w:p>
                                <w:p w14:paraId="3BE2114A" w14:textId="06208F5C" w:rsidR="00DD374E" w:rsidRDefault="00DD374E" w:rsidP="00860118">
                                  <w:pPr>
                                    <w:pStyle w:val="Prrafodelista"/>
                                    <w:numPr>
                                      <w:ilvl w:val="0"/>
                                      <w:numId w:val="4"/>
                                    </w:numPr>
                                    <w:spacing w:after="0"/>
                                  </w:pPr>
                                  <w:r>
                                    <w:t>Creativa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DFBC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.8pt;margin-top:38.5pt;width:183pt;height:76.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" filled="f" stroked="f">
                      <v:textbox>
                        <w:txbxContent>
                          <w:sdt>
                            <w:sdtPr>
                              <w:id w:val="-219292863"/>
                              <w:placeholder>
                                <w:docPart w:val="F9AB54E3599F4AF79E62EB3D5CFE4EA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55D80F50" w14:textId="77777777" w:rsidR="00DD374E" w:rsidRDefault="00DD374E" w:rsidP="00DD374E">
                                <w:pPr>
                                  <w:pStyle w:val="Informacindecontacto0"/>
                                </w:pPr>
                                <w:r w:rsidRPr="008D4C89">
                                  <w:rPr>
                                    <w:rStyle w:val="Ttulo2Car"/>
                                    <w:lang w:bidi="es-ES"/>
                                  </w:rPr>
                                  <w:t>Aptitudes</w:t>
                                </w:r>
                              </w:p>
                            </w:sdtContent>
                          </w:sdt>
                          <w:p w14:paraId="5CD06087" w14:textId="77777777" w:rsidR="00DD374E" w:rsidRDefault="00DD374E" w:rsidP="00860118">
                            <w:pPr>
                              <w:pStyle w:val="Informacindecontacto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A8646D">
                              <w:rPr>
                                <w:lang w:val="es-ES"/>
                              </w:rPr>
                              <w:t>Responsable</w:t>
                            </w:r>
                          </w:p>
                          <w:p w14:paraId="41140D89" w14:textId="77777777" w:rsidR="00DD374E" w:rsidRDefault="00DD374E" w:rsidP="00860118">
                            <w:pPr>
                              <w:pStyle w:val="Informacindecontacto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Pr="00A8646D">
                              <w:rPr>
                                <w:lang w:val="es-ES"/>
                              </w:rPr>
                              <w:t>apacidad de adaptac</w:t>
                            </w:r>
                            <w:r>
                              <w:rPr>
                                <w:lang w:val="es-ES"/>
                              </w:rPr>
                              <w:t>ión</w:t>
                            </w:r>
                          </w:p>
                          <w:p w14:paraId="5B11C672" w14:textId="159CCFF1" w:rsidR="00DD374E" w:rsidRDefault="00DD374E" w:rsidP="0086011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Trabajo en equipo</w:t>
                            </w:r>
                          </w:p>
                          <w:p w14:paraId="3BE2114A" w14:textId="06208F5C" w:rsidR="00DD374E" w:rsidRDefault="00DD374E" w:rsidP="0086011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Creativa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45350B">
              <w:t xml:space="preserve">La </w:t>
            </w:r>
            <w:proofErr w:type="spellStart"/>
            <w:r w:rsidR="0045350B">
              <w:t>Alegría</w:t>
            </w:r>
            <w:proofErr w:type="spellEnd"/>
            <w:r w:rsidR="0045350B">
              <w:t xml:space="preserve">, Villa </w:t>
            </w:r>
            <w:proofErr w:type="spellStart"/>
            <w:r w:rsidR="0045350B">
              <w:t>Zaita</w:t>
            </w:r>
            <w:proofErr w:type="spellEnd"/>
          </w:p>
        </w:tc>
        <w:tc>
          <w:tcPr>
            <w:tcW w:w="270" w:type="dxa"/>
            <w:vMerge/>
          </w:tcPr>
          <w:p w14:paraId="3F43C75B" w14:textId="77777777" w:rsidR="008D4C89" w:rsidRDefault="008D4C89" w:rsidP="008064DE"/>
        </w:tc>
        <w:tc>
          <w:tcPr>
            <w:tcW w:w="4616" w:type="dxa"/>
            <w:vMerge/>
          </w:tcPr>
          <w:p w14:paraId="2643C98C" w14:textId="77777777" w:rsidR="008D4C89" w:rsidRDefault="008D4C89" w:rsidP="008064DE"/>
        </w:tc>
      </w:tr>
      <w:tr w:rsidR="008D4C89" w14:paraId="3122F11B" w14:textId="77777777" w:rsidTr="002402E6">
        <w:trPr>
          <w:trHeight w:val="1296"/>
        </w:trPr>
        <w:tc>
          <w:tcPr>
            <w:tcW w:w="630" w:type="dxa"/>
            <w:vAlign w:val="center"/>
          </w:tcPr>
          <w:p w14:paraId="0848680F" w14:textId="224D7065" w:rsidR="008D4C89" w:rsidRPr="00F4731D" w:rsidRDefault="00DD374E" w:rsidP="00BD7651">
            <w:pPr>
              <w:jc w:val="center"/>
              <w:rPr>
                <w:noProof/>
              </w:rPr>
            </w:pPr>
            <w:r w:rsidRPr="00F4731D">
              <w:rPr>
                <w:noProof/>
                <w:lang w:bidi="es-ES"/>
              </w:rPr>
              <w:drawing>
                <wp:anchor distT="0" distB="0" distL="114300" distR="114300" simplePos="0" relativeHeight="251660288" behindDoc="1" locked="0" layoutInCell="1" allowOverlap="1" wp14:anchorId="27EFBFA1" wp14:editId="7FC848E8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-511175</wp:posOffset>
                  </wp:positionV>
                  <wp:extent cx="255270" cy="255270"/>
                  <wp:effectExtent l="0" t="0" r="0" b="0"/>
                  <wp:wrapTight wrapText="bothSides">
                    <wp:wrapPolygon edited="0">
                      <wp:start x="0" y="0"/>
                      <wp:lineTo x="0" y="8060"/>
                      <wp:lineTo x="9672" y="17731"/>
                      <wp:lineTo x="14507" y="19343"/>
                      <wp:lineTo x="19343" y="19343"/>
                      <wp:lineTo x="19343" y="16119"/>
                      <wp:lineTo x="12896" y="0"/>
                      <wp:lineTo x="0" y="0"/>
                    </wp:wrapPolygon>
                  </wp:wrapTight>
                  <wp:docPr id="121" name="Gráfico 120" descr="Icono de clav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Gráfico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bidi="es-ES"/>
              </w:rPr>
              <w:softHyphen/>
            </w:r>
            <w:r>
              <w:rPr>
                <w:noProof/>
                <w:lang w:bidi="es-ES"/>
              </w:rPr>
              <w:softHyphen/>
            </w:r>
            <w:r>
              <w:rPr>
                <w:noProof/>
                <w:lang w:bidi="es-ES"/>
              </w:rPr>
              <w:softHyphen/>
            </w:r>
          </w:p>
        </w:tc>
        <w:tc>
          <w:tcPr>
            <w:tcW w:w="4410" w:type="dxa"/>
            <w:vMerge/>
            <w:tcMar>
              <w:left w:w="216" w:type="dxa"/>
            </w:tcMar>
          </w:tcPr>
          <w:p w14:paraId="5CCCB78D" w14:textId="77777777" w:rsidR="008D4C89" w:rsidRDefault="008D4C89" w:rsidP="00BD7651"/>
        </w:tc>
        <w:tc>
          <w:tcPr>
            <w:tcW w:w="270" w:type="dxa"/>
            <w:vMerge/>
          </w:tcPr>
          <w:p w14:paraId="34AA8D97" w14:textId="77777777" w:rsidR="008D4C89" w:rsidRDefault="008D4C89" w:rsidP="008064DE"/>
        </w:tc>
        <w:tc>
          <w:tcPr>
            <w:tcW w:w="4616" w:type="dxa"/>
            <w:vMerge/>
          </w:tcPr>
          <w:p w14:paraId="0E06ACE1" w14:textId="77777777" w:rsidR="008D4C89" w:rsidRDefault="008D4C89" w:rsidP="008064DE"/>
        </w:tc>
      </w:tr>
      <w:tr w:rsidR="008D4C89" w14:paraId="3E5E6101" w14:textId="77777777" w:rsidTr="002402E6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14:paraId="24886995" w14:textId="1AAD769C" w:rsidR="008D4C89" w:rsidRDefault="008D4C89" w:rsidP="00BD7651">
            <w:pPr>
              <w:jc w:val="center"/>
            </w:pPr>
          </w:p>
        </w:tc>
        <w:tc>
          <w:tcPr>
            <w:tcW w:w="4410" w:type="dxa"/>
            <w:tcBorders>
              <w:bottom w:val="nil"/>
            </w:tcBorders>
            <w:tcMar>
              <w:left w:w="216" w:type="dxa"/>
            </w:tcMar>
          </w:tcPr>
          <w:p w14:paraId="6A2D1270" w14:textId="6897B4E1" w:rsidR="00A8646D" w:rsidRPr="00A8646D" w:rsidRDefault="00A8646D" w:rsidP="00DD374E">
            <w:pPr>
              <w:pStyle w:val="Informacindecontacto"/>
              <w:rPr>
                <w:lang w:val="es-ES"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</w:tcPr>
          <w:p w14:paraId="5E29404E" w14:textId="77777777" w:rsidR="008D4C89" w:rsidRDefault="008D4C89" w:rsidP="008064DE"/>
        </w:tc>
        <w:tc>
          <w:tcPr>
            <w:tcW w:w="4616" w:type="dxa"/>
            <w:vMerge/>
            <w:tcBorders>
              <w:bottom w:val="nil"/>
            </w:tcBorders>
          </w:tcPr>
          <w:p w14:paraId="6F94E692" w14:textId="77777777" w:rsidR="008D4C89" w:rsidRDefault="008D4C89" w:rsidP="008064DE"/>
        </w:tc>
      </w:tr>
    </w:tbl>
    <w:p w14:paraId="45BC47D8" w14:textId="26ACEFEA" w:rsidR="00BA3253" w:rsidRPr="008D4C89" w:rsidRDefault="00BA3253" w:rsidP="008D4C89">
      <w:pPr>
        <w:spacing w:after="0"/>
        <w:rPr>
          <w:sz w:val="8"/>
        </w:rPr>
      </w:pPr>
    </w:p>
    <w:sectPr w:rsidR="00BA3253" w:rsidRPr="008D4C89" w:rsidSect="002402E6">
      <w:headerReference w:type="default" r:id="rId22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2489" w14:textId="77777777" w:rsidR="005815C8" w:rsidRDefault="005815C8" w:rsidP="00BA3253">
      <w:pPr>
        <w:spacing w:after="0" w:line="240" w:lineRule="auto"/>
      </w:pPr>
      <w:r>
        <w:separator/>
      </w:r>
    </w:p>
  </w:endnote>
  <w:endnote w:type="continuationSeparator" w:id="0">
    <w:p w14:paraId="7553C30C" w14:textId="77777777" w:rsidR="005815C8" w:rsidRDefault="005815C8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F4172" w14:textId="77777777" w:rsidR="005815C8" w:rsidRDefault="005815C8" w:rsidP="00BA3253">
      <w:pPr>
        <w:spacing w:after="0" w:line="240" w:lineRule="auto"/>
      </w:pPr>
      <w:r>
        <w:separator/>
      </w:r>
    </w:p>
  </w:footnote>
  <w:footnote w:type="continuationSeparator" w:id="0">
    <w:p w14:paraId="5CCE3EBD" w14:textId="77777777" w:rsidR="005815C8" w:rsidRDefault="005815C8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4FDC6" w14:textId="77777777" w:rsidR="00BA3253" w:rsidRDefault="008064DE">
    <w:pPr>
      <w:pStyle w:val="Encabezado"/>
    </w:pPr>
    <w:r w:rsidRPr="00F4731D"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5CB8E" wp14:editId="5F9199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635" b="8890"/>
              <wp:wrapNone/>
              <wp:docPr id="2" name="Grupo 17" descr="elemento decorativo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tángulo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tángulo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tángulo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tángulo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tángulo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tángulo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tángulo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ángulo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Conector recto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Conector recto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Conector recto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tángulo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tángulo 29"/>
                      <wps:cNvSpPr/>
                      <wps:spPr>
                        <a:xfrm>
                          <a:off x="453600" y="7307230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0F5E2206" id="Grupo 17" o:spid="_x0000_s1026" alt="elemento decorativo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">
              <v:rect id="Rectángulo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tángulo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tángulo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tángulo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ángulo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tángulo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tángulo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tángulo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Conector recto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Conector recto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Conector recto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tángulo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tángulo 29" o:spid="_x0000_s1039" style="position:absolute;left:4536;top:73072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tángulo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B84"/>
    <w:multiLevelType w:val="hybridMultilevel"/>
    <w:tmpl w:val="410AA570"/>
    <w:lvl w:ilvl="0" w:tplc="02F4C454">
      <w:start w:val="6611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E4ED4"/>
    <w:multiLevelType w:val="hybridMultilevel"/>
    <w:tmpl w:val="AA22796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5CF2"/>
    <w:multiLevelType w:val="hybridMultilevel"/>
    <w:tmpl w:val="064AA31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B1380"/>
    <w:multiLevelType w:val="hybridMultilevel"/>
    <w:tmpl w:val="540CB73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50108"/>
    <w:multiLevelType w:val="hybridMultilevel"/>
    <w:tmpl w:val="915E354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5350B"/>
    <w:rsid w:val="00176419"/>
    <w:rsid w:val="002402E6"/>
    <w:rsid w:val="0024595B"/>
    <w:rsid w:val="002A1272"/>
    <w:rsid w:val="002C11C9"/>
    <w:rsid w:val="002E4DDF"/>
    <w:rsid w:val="002F0644"/>
    <w:rsid w:val="003C3388"/>
    <w:rsid w:val="0045350B"/>
    <w:rsid w:val="00454029"/>
    <w:rsid w:val="0045614D"/>
    <w:rsid w:val="005815C8"/>
    <w:rsid w:val="00662ADC"/>
    <w:rsid w:val="00696538"/>
    <w:rsid w:val="006F1307"/>
    <w:rsid w:val="007710F9"/>
    <w:rsid w:val="007F053E"/>
    <w:rsid w:val="008064DE"/>
    <w:rsid w:val="00842284"/>
    <w:rsid w:val="00860118"/>
    <w:rsid w:val="008D4C89"/>
    <w:rsid w:val="008F2E01"/>
    <w:rsid w:val="00910651"/>
    <w:rsid w:val="009A1903"/>
    <w:rsid w:val="00A8646D"/>
    <w:rsid w:val="00AB450B"/>
    <w:rsid w:val="00B16442"/>
    <w:rsid w:val="00B56A80"/>
    <w:rsid w:val="00B72D6F"/>
    <w:rsid w:val="00BA3253"/>
    <w:rsid w:val="00BD7651"/>
    <w:rsid w:val="00CD1D13"/>
    <w:rsid w:val="00CD5B1D"/>
    <w:rsid w:val="00D269A3"/>
    <w:rsid w:val="00DD374E"/>
    <w:rsid w:val="00FB5251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FE9F7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C89"/>
  </w:style>
  <w:style w:type="paragraph" w:styleId="Ttulo1">
    <w:name w:val="heading 1"/>
    <w:basedOn w:val="Normal"/>
    <w:next w:val="Normal"/>
    <w:link w:val="Ttulo1C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1D13"/>
  </w:style>
  <w:style w:type="paragraph" w:styleId="Piedepgina">
    <w:name w:val="footer"/>
    <w:basedOn w:val="Normal"/>
    <w:link w:val="PiedepginaC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D1D13"/>
  </w:style>
  <w:style w:type="paragraph" w:styleId="NormalWeb">
    <w:name w:val="Normal (Web)"/>
    <w:basedOn w:val="Normal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semiHidden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tulo">
    <w:name w:val="Title"/>
    <w:basedOn w:val="NormalWeb"/>
    <w:next w:val="Normal"/>
    <w:link w:val="TtuloCar"/>
    <w:uiPriority w:val="10"/>
    <w:qFormat/>
    <w:rsid w:val="00FD3A6E"/>
    <w:pPr>
      <w:spacing w:before="0" w:beforeAutospacing="0" w:after="0" w:afterAutospacing="0" w:line="64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tuloCar">
    <w:name w:val="Título Car"/>
    <w:basedOn w:val="Fuentedeprrafopredeter"/>
    <w:link w:val="Ttulo"/>
    <w:uiPriority w:val="10"/>
    <w:rsid w:val="00FD3A6E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xtodelmarcadordeposicin">
    <w:name w:val="Placeholder Text"/>
    <w:basedOn w:val="Fuentedeprrafopredeter"/>
    <w:uiPriority w:val="99"/>
    <w:semiHidden/>
    <w:rsid w:val="00176419"/>
    <w:rPr>
      <w:color w:val="808080"/>
    </w:rPr>
  </w:style>
  <w:style w:type="paragraph" w:customStyle="1" w:styleId="Informacindecontacto">
    <w:name w:val="Información de contact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tulo">
    <w:name w:val="Subtitle"/>
    <w:basedOn w:val="NormalWeb"/>
    <w:next w:val="Normal"/>
    <w:link w:val="SubttuloC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SubttuloCar">
    <w:name w:val="Subtítulo Car"/>
    <w:basedOn w:val="Fuentedeprrafopredeter"/>
    <w:link w:val="Subttulo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laconcuadrcula">
    <w:name w:val="Table Grid"/>
    <w:basedOn w:val="Tabla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reccin">
    <w:name w:val="Dirección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Informacindedestinatario">
    <w:name w:val="Información de destinatario"/>
    <w:basedOn w:val="Direccin"/>
    <w:qFormat/>
    <w:rsid w:val="00176419"/>
    <w:pPr>
      <w:ind w:right="0"/>
      <w:jc w:val="right"/>
    </w:pPr>
    <w:rPr>
      <w:color w:val="auto"/>
    </w:rPr>
  </w:style>
  <w:style w:type="character" w:customStyle="1" w:styleId="Textogris">
    <w:name w:val="Texto gris"/>
    <w:basedOn w:val="Fuentedeprrafopredeter"/>
    <w:uiPriority w:val="4"/>
    <w:semiHidden/>
    <w:qFormat/>
    <w:rsid w:val="00176419"/>
    <w:rPr>
      <w:color w:val="808080" w:themeColor="background1" w:themeShade="80"/>
    </w:rPr>
  </w:style>
  <w:style w:type="character" w:customStyle="1" w:styleId="Ttulo1Car">
    <w:name w:val="Título 1 Car"/>
    <w:basedOn w:val="Fuentedeprrafopredeter"/>
    <w:link w:val="Ttulo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Fechasdetrabajo">
    <w:name w:val="Fechas de trabajo"/>
    <w:basedOn w:val="Normal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Puesto">
    <w:name w:val="Puesto"/>
    <w:basedOn w:val="Normal"/>
    <w:qFormat/>
    <w:rsid w:val="008064DE"/>
    <w:pPr>
      <w:spacing w:after="0"/>
    </w:pPr>
  </w:style>
  <w:style w:type="paragraph" w:customStyle="1" w:styleId="Nombredelacompaa">
    <w:name w:val="Nombre de la compañía"/>
    <w:basedOn w:val="Normal"/>
    <w:qFormat/>
    <w:rsid w:val="008064DE"/>
    <w:pPr>
      <w:spacing w:after="200"/>
    </w:pPr>
  </w:style>
  <w:style w:type="paragraph" w:styleId="Fecha">
    <w:name w:val="Date"/>
    <w:basedOn w:val="Normal"/>
    <w:next w:val="Normal"/>
    <w:link w:val="FechaC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FechaCar">
    <w:name w:val="Fecha Car"/>
    <w:basedOn w:val="Fuentedeprrafopredeter"/>
    <w:link w:val="Fecha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Informacindecontacto0">
    <w:name w:val="Información de contacto"/>
    <w:basedOn w:val="Normal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ipervnculo">
    <w:name w:val="Hyperlink"/>
    <w:basedOn w:val="Fuentedeprrafopredeter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4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4029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453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17" Type="http://schemas.openxmlformats.org/officeDocument/2006/relationships/hyperlink" Target="https://victoria-moreno.wixsite.com/my-sit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jpeg"/><Relationship Id="rId19" Type="http://schemas.openxmlformats.org/officeDocument/2006/relationships/image" Target="media/image9.sv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Downloads\tf3387503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F01400C08D446C9D2459A09582A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0260-9ED8-4D7E-8982-27B43C7C53F5}"/>
      </w:docPartPr>
      <w:docPartBody>
        <w:p w:rsidR="00000000" w:rsidRDefault="007C1A10">
          <w:pPr>
            <w:pStyle w:val="25F01400C08D446C9D2459A09582A04F"/>
          </w:pPr>
          <w:r w:rsidRPr="00B72D6F">
            <w:rPr>
              <w:rStyle w:val="Ttulo1Car"/>
              <w:lang w:bidi="es-ES"/>
            </w:rPr>
            <w:t>Experiencia</w:t>
          </w:r>
        </w:p>
      </w:docPartBody>
    </w:docPart>
    <w:docPart>
      <w:docPartPr>
        <w:name w:val="E519D69BB056459D9165A1081CF51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8F27-0D61-4B2C-9236-9801D79A6F95}"/>
      </w:docPartPr>
      <w:docPartBody>
        <w:p w:rsidR="00000000" w:rsidRDefault="007C1A10">
          <w:pPr>
            <w:pStyle w:val="E519D69BB056459D9165A1081CF51118"/>
          </w:pPr>
          <w:r w:rsidRPr="008064DE">
            <w:rPr>
              <w:lang w:bidi="es-ES"/>
            </w:rPr>
            <w:t>Formación</w:t>
          </w:r>
        </w:p>
      </w:docPartBody>
    </w:docPart>
    <w:docPart>
      <w:docPartPr>
        <w:name w:val="95B15691470D49C3B9DF449874E3D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C5859-541E-47C3-AE1D-372B424D6B6A}"/>
      </w:docPartPr>
      <w:docPartBody>
        <w:p w:rsidR="00000000" w:rsidRDefault="007C1A10">
          <w:pPr>
            <w:pStyle w:val="95B15691470D49C3B9DF449874E3D5DD"/>
          </w:pPr>
          <w:r w:rsidRPr="00BD7651">
            <w:rPr>
              <w:lang w:bidi="es-ES"/>
            </w:rPr>
            <w:t>Actividades</w:t>
          </w:r>
        </w:p>
      </w:docPartBody>
    </w:docPart>
    <w:docPart>
      <w:docPartPr>
        <w:name w:val="A3A8D6D95383438D8D21330FD33BB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3E42-66E4-4923-9709-3F8735BE8DEE}"/>
      </w:docPartPr>
      <w:docPartBody>
        <w:p w:rsidR="00000000" w:rsidRDefault="007C1A10">
          <w:pPr>
            <w:pStyle w:val="A3A8D6D95383438D8D21330FD33BBC5B"/>
          </w:pPr>
          <w:r w:rsidRPr="008D4C89">
            <w:rPr>
              <w:rStyle w:val="Ttulo2Car"/>
              <w:lang w:bidi="es-ES"/>
            </w:rPr>
            <w:t>Teléfono:</w:t>
          </w:r>
        </w:p>
      </w:docPartBody>
    </w:docPart>
    <w:docPart>
      <w:docPartPr>
        <w:name w:val="9FE40E10B30C46B8A4BA8D5F3C425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940E0-60FD-4008-A115-1DA852D9DB15}"/>
      </w:docPartPr>
      <w:docPartBody>
        <w:p w:rsidR="00000000" w:rsidRDefault="007C1A10">
          <w:pPr>
            <w:pStyle w:val="9FE40E10B30C46B8A4BA8D5F3C425EB4"/>
          </w:pPr>
          <w:r w:rsidRPr="008D4C89">
            <w:rPr>
              <w:rStyle w:val="Ttulo2Car"/>
              <w:lang w:bidi="es-ES"/>
            </w:rPr>
            <w:t>Correo electrónico:</w:t>
          </w:r>
        </w:p>
      </w:docPartBody>
    </w:docPart>
    <w:docPart>
      <w:docPartPr>
        <w:name w:val="49DF2D785AB5486B9BED048C88B77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7586D-8BF2-4563-9EBA-A2D2CFD29779}"/>
      </w:docPartPr>
      <w:docPartBody>
        <w:p w:rsidR="00000000" w:rsidRDefault="007C1A10">
          <w:pPr>
            <w:pStyle w:val="49DF2D785AB5486B9BED048C88B77BB1"/>
          </w:pPr>
          <w:r w:rsidRPr="008D4C89">
            <w:rPr>
              <w:rStyle w:val="Ttulo2Car"/>
              <w:lang w:bidi="es-ES"/>
            </w:rPr>
            <w:t>Sitio web:</w:t>
          </w:r>
        </w:p>
      </w:docPartBody>
    </w:docPart>
    <w:docPart>
      <w:docPartPr>
        <w:name w:val="D80B0811D4374E5583DBC1DE1AB79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EE4B7-1C4D-483C-99F2-D3F97E94DD88}"/>
      </w:docPartPr>
      <w:docPartBody>
        <w:p w:rsidR="00000000" w:rsidRDefault="007C1A10">
          <w:pPr>
            <w:pStyle w:val="D80B0811D4374E5583DBC1DE1AB799B3"/>
          </w:pPr>
          <w:r w:rsidRPr="008D4C89">
            <w:rPr>
              <w:rStyle w:val="Ttulo2Car"/>
              <w:lang w:bidi="es-ES"/>
            </w:rPr>
            <w:t>Dirección</w:t>
          </w:r>
        </w:p>
      </w:docPartBody>
    </w:docPart>
    <w:docPart>
      <w:docPartPr>
        <w:name w:val="F9AB54E3599F4AF79E62EB3D5CFE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1AAD3-EFF4-4CE1-B194-2F9983028BDF}"/>
      </w:docPartPr>
      <w:docPartBody>
        <w:p w:rsidR="00000000" w:rsidRDefault="005E7AC6" w:rsidP="005E7AC6">
          <w:pPr>
            <w:pStyle w:val="F9AB54E3599F4AF79E62EB3D5CFE4EA0"/>
          </w:pPr>
          <w:r w:rsidRPr="008D4C89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C6"/>
    <w:rsid w:val="005E7AC6"/>
    <w:rsid w:val="007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5E7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E9E7237A07F4FEAB8AE73683AA186E0">
    <w:name w:val="4E9E7237A07F4FEAB8AE73683AA186E0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customStyle="1" w:styleId="25F01400C08D446C9D2459A09582A04F">
    <w:name w:val="25F01400C08D446C9D2459A09582A04F"/>
  </w:style>
  <w:style w:type="paragraph" w:customStyle="1" w:styleId="4AB779AE0ECC45878F7D94404BEB4630">
    <w:name w:val="4AB779AE0ECC45878F7D94404BEB4630"/>
  </w:style>
  <w:style w:type="paragraph" w:customStyle="1" w:styleId="E4440BC17A8548F8A6F408F17D0DB20D">
    <w:name w:val="E4440BC17A8548F8A6F408F17D0DB20D"/>
  </w:style>
  <w:style w:type="paragraph" w:customStyle="1" w:styleId="DF702D12138542918F162352481E966A">
    <w:name w:val="DF702D12138542918F162352481E966A"/>
  </w:style>
  <w:style w:type="paragraph" w:customStyle="1" w:styleId="03512EEB44AB44E8BA1FFEA8708CFDFC">
    <w:name w:val="03512EEB44AB44E8BA1FFEA8708CFDFC"/>
  </w:style>
  <w:style w:type="paragraph" w:customStyle="1" w:styleId="B8C1E5B9B882480980323EEB1D738E26">
    <w:name w:val="B8C1E5B9B882480980323EEB1D738E26"/>
  </w:style>
  <w:style w:type="paragraph" w:customStyle="1" w:styleId="49486B1A4B6547F69EC745AB71843A09">
    <w:name w:val="49486B1A4B6547F69EC745AB71843A09"/>
  </w:style>
  <w:style w:type="paragraph" w:customStyle="1" w:styleId="A8FD34AF57EB486AAAAD848D60492BFE">
    <w:name w:val="A8FD34AF57EB486AAAAD848D60492BFE"/>
  </w:style>
  <w:style w:type="paragraph" w:customStyle="1" w:styleId="773DCD5B5CA14E18B652AA192EDC0797">
    <w:name w:val="773DCD5B5CA14E18B652AA192EDC0797"/>
  </w:style>
  <w:style w:type="paragraph" w:customStyle="1" w:styleId="88A230BB6FA849278EB0495FB382FD4E">
    <w:name w:val="88A230BB6FA849278EB0495FB382FD4E"/>
  </w:style>
  <w:style w:type="paragraph" w:customStyle="1" w:styleId="3CF618B40F0B4B07B5FED72416F64303">
    <w:name w:val="3CF618B40F0B4B07B5FED72416F64303"/>
  </w:style>
  <w:style w:type="paragraph" w:customStyle="1" w:styleId="4989096964124038A0647375D47214FA">
    <w:name w:val="4989096964124038A0647375D47214FA"/>
  </w:style>
  <w:style w:type="paragraph" w:customStyle="1" w:styleId="2A8267EF0D084AA4B766601668CCB0F5">
    <w:name w:val="2A8267EF0D084AA4B766601668CCB0F5"/>
  </w:style>
  <w:style w:type="paragraph" w:customStyle="1" w:styleId="36CBE880BE1641E3BE8C515B05AB87E9">
    <w:name w:val="36CBE880BE1641E3BE8C515B05AB87E9"/>
  </w:style>
  <w:style w:type="paragraph" w:customStyle="1" w:styleId="1FA2E63BC3054CF89C0879C281075589">
    <w:name w:val="1FA2E63BC3054CF89C0879C281075589"/>
  </w:style>
  <w:style w:type="paragraph" w:customStyle="1" w:styleId="8139A8C27D654660BB2279337258EF5F">
    <w:name w:val="8139A8C27D654660BB2279337258EF5F"/>
  </w:style>
  <w:style w:type="paragraph" w:customStyle="1" w:styleId="E519D69BB056459D9165A1081CF51118">
    <w:name w:val="E519D69BB056459D9165A1081CF51118"/>
  </w:style>
  <w:style w:type="paragraph" w:customStyle="1" w:styleId="B44EF07494D541E2A95056BFC173B9C1">
    <w:name w:val="B44EF07494D541E2A95056BFC173B9C1"/>
  </w:style>
  <w:style w:type="paragraph" w:customStyle="1" w:styleId="E3E1438AB6014AFC86C1DC74FDEAE9AB">
    <w:name w:val="E3E1438AB6014AFC86C1DC74FDEAE9AB"/>
  </w:style>
  <w:style w:type="paragraph" w:customStyle="1" w:styleId="913B5B2212464380A996DAA095430D01">
    <w:name w:val="913B5B2212464380A996DAA095430D01"/>
  </w:style>
  <w:style w:type="paragraph" w:customStyle="1" w:styleId="5EAB195B107B43F686FE398ED92E3251">
    <w:name w:val="5EAB195B107B43F686FE398ED92E3251"/>
  </w:style>
  <w:style w:type="paragraph" w:customStyle="1" w:styleId="F53D62C2901E4AA3BC6E8C365475764B">
    <w:name w:val="F53D62C2901E4AA3BC6E8C365475764B"/>
  </w:style>
  <w:style w:type="paragraph" w:customStyle="1" w:styleId="95B15691470D49C3B9DF449874E3D5DD">
    <w:name w:val="95B15691470D49C3B9DF449874E3D5DD"/>
  </w:style>
  <w:style w:type="paragraph" w:customStyle="1" w:styleId="7C50FE5AD9FA442DA4F45CAA16916FBE">
    <w:name w:val="7C50FE5AD9FA442DA4F45CAA16916FBE"/>
  </w:style>
  <w:style w:type="paragraph" w:customStyle="1" w:styleId="DCF08AB5C46349A4A18A50B515E3E1FF">
    <w:name w:val="DCF08AB5C46349A4A18A50B515E3E1FF"/>
  </w:style>
  <w:style w:type="paragraph" w:customStyle="1" w:styleId="726D8075596048AA836833F98804C313">
    <w:name w:val="726D8075596048AA836833F98804C313"/>
  </w:style>
  <w:style w:type="paragraph" w:styleId="Subttulo">
    <w:name w:val="Subtitle"/>
    <w:basedOn w:val="NormalWeb"/>
    <w:next w:val="Normal"/>
    <w:link w:val="SubttuloC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customStyle="1" w:styleId="8DA46895A26841A7B669C0B50F85F6A9">
    <w:name w:val="8DA46895A26841A7B669C0B50F85F6A9"/>
  </w:style>
  <w:style w:type="character" w:customStyle="1" w:styleId="Ttulo2Car">
    <w:name w:val="Título 2 Car"/>
    <w:basedOn w:val="Fuentedeprrafopredeter"/>
    <w:link w:val="Ttulo2"/>
    <w:uiPriority w:val="9"/>
    <w:rsid w:val="005E7AC6"/>
    <w:rPr>
      <w:rFonts w:asciiTheme="majorHAnsi" w:eastAsiaTheme="majorEastAsia" w:hAnsiTheme="majorHAnsi" w:cstheme="majorBidi"/>
      <w:b/>
      <w:szCs w:val="26"/>
      <w:lang w:eastAsia="en-US"/>
    </w:rPr>
  </w:style>
  <w:style w:type="paragraph" w:customStyle="1" w:styleId="A3A8D6D95383438D8D21330FD33BBC5B">
    <w:name w:val="A3A8D6D95383438D8D21330FD33BBC5B"/>
  </w:style>
  <w:style w:type="paragraph" w:customStyle="1" w:styleId="2A4D0100305C448D9162C95873A00FA9">
    <w:name w:val="2A4D0100305C448D9162C95873A00FA9"/>
  </w:style>
  <w:style w:type="paragraph" w:customStyle="1" w:styleId="9FE40E10B30C46B8A4BA8D5F3C425EB4">
    <w:name w:val="9FE40E10B30C46B8A4BA8D5F3C425EB4"/>
  </w:style>
  <w:style w:type="character" w:styleId="Hipervnculo">
    <w:name w:val="Hyperlink"/>
    <w:basedOn w:val="Fuentedeprrafopredeter"/>
    <w:uiPriority w:val="99"/>
    <w:unhideWhenUsed/>
    <w:rPr>
      <w:color w:val="833C0B" w:themeColor="accent2" w:themeShade="80"/>
      <w:u w:val="single"/>
    </w:rPr>
  </w:style>
  <w:style w:type="paragraph" w:customStyle="1" w:styleId="5B711008351848A7BA952AF3026888FC">
    <w:name w:val="5B711008351848A7BA952AF3026888FC"/>
  </w:style>
  <w:style w:type="paragraph" w:customStyle="1" w:styleId="49DF2D785AB5486B9BED048C88B77BB1">
    <w:name w:val="49DF2D785AB5486B9BED048C88B77BB1"/>
  </w:style>
  <w:style w:type="paragraph" w:customStyle="1" w:styleId="EF8880F200184CBBBBAF0D7BBA208042">
    <w:name w:val="EF8880F200184CBBBBAF0D7BBA208042"/>
  </w:style>
  <w:style w:type="paragraph" w:customStyle="1" w:styleId="D80B0811D4374E5583DBC1DE1AB799B3">
    <w:name w:val="D80B0811D4374E5583DBC1DE1AB799B3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Informacindecontacto">
    <w:name w:val="Información de contacto"/>
    <w:basedOn w:val="NormalWeb"/>
    <w:qFormat/>
    <w:pPr>
      <w:spacing w:after="0" w:line="240" w:lineRule="auto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 w:eastAsia="en-US"/>
    </w:rPr>
  </w:style>
  <w:style w:type="paragraph" w:customStyle="1" w:styleId="A4AC404877CE4314BD95CA2674F014C9">
    <w:name w:val="A4AC404877CE4314BD95CA2674F014C9"/>
  </w:style>
  <w:style w:type="paragraph" w:customStyle="1" w:styleId="29A05AB5327D4F52B1ECC2CA2C404EDA">
    <w:name w:val="29A05AB5327D4F52B1ECC2CA2C404EDA"/>
  </w:style>
  <w:style w:type="paragraph" w:customStyle="1" w:styleId="47BB411A18C347EDBF89EB00AF31F772">
    <w:name w:val="47BB411A18C347EDBF89EB00AF31F772"/>
  </w:style>
  <w:style w:type="paragraph" w:customStyle="1" w:styleId="F9AB54E3599F4AF79E62EB3D5CFE4EA0">
    <w:name w:val="F9AB54E3599F4AF79E62EB3D5CFE4EA0"/>
    <w:rsid w:val="005E7AC6"/>
  </w:style>
  <w:style w:type="paragraph" w:customStyle="1" w:styleId="9957815EB79149F385CCC685ADDB3EC1">
    <w:name w:val="9957815EB79149F385CCC685ADDB3EC1"/>
    <w:rsid w:val="005E7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tf33875033_win32.dotx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2021-12-29T01:57:00Z</dcterms:created>
  <dcterms:modified xsi:type="dcterms:W3CDTF">2021-12-29T03:59:00Z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